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80FD860" w14:textId="23EDA4D7" w:rsidR="00F165ED" w:rsidRPr="00F165ED" w:rsidRDefault="001E03F0" w:rsidP="00F165ED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1E03F0">
        <w:rPr>
          <w:rFonts w:ascii="Calibri" w:hAnsi="Calibri" w:cs="Calibri"/>
          <w:sz w:val="22"/>
        </w:rPr>
        <w:t xml:space="preserve">I recommend using the </w:t>
      </w:r>
      <w:r w:rsidRPr="0004366B">
        <w:rPr>
          <w:rFonts w:ascii="Calibri" w:hAnsi="Calibri" w:cs="Calibri"/>
          <w:sz w:val="22"/>
        </w:rPr>
        <w:t>SHA-256 (Secure Hash Algorithm 256-bit).</w:t>
      </w:r>
      <w:r w:rsidRPr="001E03F0">
        <w:rPr>
          <w:rFonts w:ascii="Calibri" w:hAnsi="Calibri" w:cs="Calibri"/>
          <w:sz w:val="22"/>
        </w:rPr>
        <w:t xml:space="preserve"> This algorithm is </w:t>
      </w:r>
      <w:r w:rsidR="000F6C6A">
        <w:rPr>
          <w:rFonts w:ascii="Calibri" w:hAnsi="Calibri" w:cs="Calibri"/>
          <w:sz w:val="22"/>
        </w:rPr>
        <w:t>known</w:t>
      </w:r>
      <w:r w:rsidRPr="001E03F0">
        <w:rPr>
          <w:rFonts w:ascii="Calibri" w:hAnsi="Calibri" w:cs="Calibri"/>
          <w:sz w:val="22"/>
        </w:rPr>
        <w:t xml:space="preserve"> for its strong collision resistance, </w:t>
      </w:r>
      <w:r w:rsidR="000F6C6A">
        <w:rPr>
          <w:rFonts w:ascii="Calibri" w:hAnsi="Calibri" w:cs="Calibri"/>
          <w:sz w:val="22"/>
        </w:rPr>
        <w:t>which means</w:t>
      </w:r>
      <w:r w:rsidRPr="001E03F0">
        <w:rPr>
          <w:rFonts w:ascii="Calibri" w:hAnsi="Calibri" w:cs="Calibri"/>
          <w:sz w:val="22"/>
        </w:rPr>
        <w:t xml:space="preserve"> </w:t>
      </w:r>
      <w:r w:rsidR="00A97081">
        <w:rPr>
          <w:rFonts w:ascii="Calibri" w:hAnsi="Calibri" w:cs="Calibri"/>
          <w:sz w:val="22"/>
        </w:rPr>
        <w:t xml:space="preserve">while it is possible, it is not likely that </w:t>
      </w:r>
      <w:r w:rsidRPr="001E03F0">
        <w:rPr>
          <w:rFonts w:ascii="Calibri" w:hAnsi="Calibri" w:cs="Calibri"/>
          <w:sz w:val="22"/>
        </w:rPr>
        <w:t xml:space="preserve">two different inputs </w:t>
      </w:r>
      <w:r w:rsidR="00331047">
        <w:rPr>
          <w:rFonts w:ascii="Calibri" w:hAnsi="Calibri" w:cs="Calibri"/>
          <w:sz w:val="22"/>
        </w:rPr>
        <w:t xml:space="preserve">will </w:t>
      </w:r>
      <w:r w:rsidRPr="001E03F0">
        <w:rPr>
          <w:rFonts w:ascii="Calibri" w:hAnsi="Calibri" w:cs="Calibri"/>
          <w:sz w:val="22"/>
        </w:rPr>
        <w:t xml:space="preserve">produce </w:t>
      </w:r>
      <w:r w:rsidR="000F6C6A">
        <w:rPr>
          <w:rFonts w:ascii="Calibri" w:hAnsi="Calibri" w:cs="Calibri"/>
          <w:sz w:val="22"/>
        </w:rPr>
        <w:t xml:space="preserve">identical </w:t>
      </w:r>
      <w:r w:rsidRPr="001E03F0">
        <w:rPr>
          <w:rFonts w:ascii="Calibri" w:hAnsi="Calibri" w:cs="Calibri"/>
          <w:sz w:val="22"/>
        </w:rPr>
        <w:t>hash value</w:t>
      </w:r>
      <w:r w:rsidR="00331047">
        <w:rPr>
          <w:rFonts w:ascii="Calibri" w:hAnsi="Calibri" w:cs="Calibri"/>
          <w:sz w:val="22"/>
        </w:rPr>
        <w:t>s</w:t>
      </w:r>
      <w:r w:rsidRPr="001E03F0">
        <w:rPr>
          <w:rFonts w:ascii="Calibri" w:hAnsi="Calibri" w:cs="Calibri"/>
          <w:sz w:val="22"/>
        </w:rPr>
        <w:t>.</w:t>
      </w:r>
      <w:r w:rsidR="00F165ED" w:rsidRPr="00F165ED">
        <w:rPr>
          <w:rFonts w:ascii="Times New Roman" w:eastAsia="Times New Roman" w:hAnsi="Times New Roman" w:cs="Times New Roman"/>
          <w:szCs w:val="24"/>
        </w:rPr>
        <w:t xml:space="preserve"> </w:t>
      </w:r>
      <w:r w:rsidR="00F165ED" w:rsidRPr="00F165ED">
        <w:rPr>
          <w:rFonts w:ascii="Calibri" w:hAnsi="Calibri" w:cs="Calibri"/>
          <w:sz w:val="22"/>
        </w:rPr>
        <w:t>(</w:t>
      </w:r>
      <w:r w:rsidR="00F165ED" w:rsidRPr="00F165ED">
        <w:rPr>
          <w:rFonts w:ascii="Calibri" w:hAnsi="Calibri" w:cs="Calibri"/>
          <w:i/>
          <w:iCs/>
          <w:sz w:val="22"/>
        </w:rPr>
        <w:t>Java Security Standard Algorithm Names</w:t>
      </w:r>
      <w:r w:rsidR="00F165ED" w:rsidRPr="00F165ED">
        <w:rPr>
          <w:rFonts w:ascii="Calibri" w:hAnsi="Calibri" w:cs="Calibri"/>
          <w:sz w:val="22"/>
        </w:rPr>
        <w:t>, 2025)</w:t>
      </w:r>
    </w:p>
    <w:p w14:paraId="70E14519" w14:textId="32EC9193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E3E5082" w14:textId="77777777" w:rsidR="001E03F0" w:rsidRPr="008F1ED6" w:rsidRDefault="001E03F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67C6476" w14:textId="2A83F701" w:rsidR="00F165ED" w:rsidRPr="00F165ED" w:rsidRDefault="00FD5F74" w:rsidP="004C2013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FD5F74">
        <w:rPr>
          <w:rFonts w:ascii="Calibri" w:hAnsi="Calibri" w:cs="Calibri"/>
          <w:sz w:val="22"/>
        </w:rPr>
        <w:t xml:space="preserve">SHA-256 is designed by the National Security Agency (NSA). It produces a 256-bit hash value, typically rendered as a hexadecimal number. The </w:t>
      </w:r>
      <w:r w:rsidR="004A08BC">
        <w:rPr>
          <w:rFonts w:ascii="Calibri" w:hAnsi="Calibri" w:cs="Calibri"/>
          <w:sz w:val="22"/>
        </w:rPr>
        <w:t>main</w:t>
      </w:r>
      <w:r w:rsidRPr="00FD5F74">
        <w:rPr>
          <w:rFonts w:ascii="Calibri" w:hAnsi="Calibri" w:cs="Calibri"/>
          <w:sz w:val="22"/>
        </w:rPr>
        <w:t xml:space="preserve"> reasons for choosing SHA-256 ar</w:t>
      </w:r>
      <w:r w:rsidR="004A08BC">
        <w:rPr>
          <w:rFonts w:ascii="Calibri" w:hAnsi="Calibri" w:cs="Calibri"/>
          <w:sz w:val="22"/>
        </w:rPr>
        <w:t>e that it is designed to be collision resistant and very difficult to find two different inputs producing the same has</w:t>
      </w:r>
      <w:r w:rsidR="0085176E">
        <w:rPr>
          <w:rFonts w:ascii="Calibri" w:hAnsi="Calibri" w:cs="Calibri"/>
          <w:sz w:val="22"/>
        </w:rPr>
        <w:t>h</w:t>
      </w:r>
      <w:r w:rsidR="004A08BC">
        <w:rPr>
          <w:rFonts w:ascii="Calibri" w:hAnsi="Calibri" w:cs="Calibri"/>
          <w:sz w:val="22"/>
        </w:rPr>
        <w:t xml:space="preserve"> value. </w:t>
      </w:r>
      <w:r w:rsidR="001A71F6" w:rsidRPr="001A71F6">
        <w:rPr>
          <w:rFonts w:ascii="Calibri" w:hAnsi="Calibri" w:cs="Calibri"/>
          <w:sz w:val="22"/>
        </w:rPr>
        <w:t>It</w:t>
      </w:r>
      <w:r w:rsidR="001A71F6">
        <w:rPr>
          <w:rFonts w:ascii="Calibri" w:hAnsi="Calibri" w:cs="Calibri"/>
          <w:b/>
          <w:bCs/>
          <w:sz w:val="22"/>
        </w:rPr>
        <w:t xml:space="preserve"> </w:t>
      </w:r>
      <w:r w:rsidRPr="00FD5F74">
        <w:rPr>
          <w:rFonts w:ascii="Calibri" w:hAnsi="Calibri" w:cs="Calibri"/>
          <w:sz w:val="22"/>
        </w:rPr>
        <w:t xml:space="preserve">is widely used and has been </w:t>
      </w:r>
      <w:r w:rsidR="001A71F6">
        <w:rPr>
          <w:rFonts w:ascii="Calibri" w:hAnsi="Calibri" w:cs="Calibri"/>
          <w:sz w:val="22"/>
        </w:rPr>
        <w:t xml:space="preserve">thoroughly tested by </w:t>
      </w:r>
      <w:r w:rsidRPr="00FD5F74">
        <w:rPr>
          <w:rFonts w:ascii="Calibri" w:hAnsi="Calibri" w:cs="Calibri"/>
          <w:sz w:val="22"/>
        </w:rPr>
        <w:t xml:space="preserve">the cryptographic community, making it </w:t>
      </w:r>
      <w:r w:rsidR="0085176E">
        <w:rPr>
          <w:rFonts w:ascii="Calibri" w:hAnsi="Calibri" w:cs="Calibri"/>
          <w:sz w:val="22"/>
        </w:rPr>
        <w:t>highly</w:t>
      </w:r>
      <w:r w:rsidRPr="00FD5F74">
        <w:rPr>
          <w:rFonts w:ascii="Calibri" w:hAnsi="Calibri" w:cs="Calibri"/>
          <w:sz w:val="22"/>
        </w:rPr>
        <w:t xml:space="preserve"> trusted</w:t>
      </w:r>
      <w:r w:rsidR="0040588B">
        <w:rPr>
          <w:rFonts w:ascii="Calibri" w:hAnsi="Calibri" w:cs="Calibri"/>
          <w:sz w:val="22"/>
        </w:rPr>
        <w:t>. Finally, while there are other algorithms that are faster, SHA-</w:t>
      </w:r>
      <w:r w:rsidR="004C2013">
        <w:rPr>
          <w:rFonts w:ascii="Calibri" w:hAnsi="Calibri" w:cs="Calibri"/>
          <w:sz w:val="22"/>
        </w:rPr>
        <w:t>256 has a good balance between performance and security.</w:t>
      </w:r>
      <w:r w:rsidR="004C2013">
        <w:rPr>
          <w:rFonts w:ascii="Calibri" w:hAnsi="Calibri" w:cs="Calibri"/>
          <w:b/>
          <w:bCs/>
          <w:sz w:val="22"/>
        </w:rPr>
        <w:t xml:space="preserve"> </w:t>
      </w:r>
      <w:r w:rsidR="00F165ED" w:rsidRPr="00F165ED">
        <w:rPr>
          <w:rFonts w:ascii="Times New Roman" w:eastAsia="Times New Roman" w:hAnsi="Times New Roman" w:cs="Times New Roman"/>
          <w:szCs w:val="24"/>
        </w:rPr>
        <w:t>(</w:t>
      </w:r>
      <w:r w:rsidR="00F165ED" w:rsidRPr="00F165ED">
        <w:rPr>
          <w:rFonts w:ascii="Times New Roman" w:eastAsia="Times New Roman" w:hAnsi="Times New Roman" w:cs="Times New Roman"/>
          <w:i/>
          <w:iCs/>
          <w:szCs w:val="24"/>
        </w:rPr>
        <w:t>Java Security Standard Algorithm Names</w:t>
      </w:r>
      <w:r w:rsidR="00F165ED" w:rsidRPr="00F165ED">
        <w:rPr>
          <w:rFonts w:ascii="Times New Roman" w:eastAsia="Times New Roman" w:hAnsi="Times New Roman" w:cs="Times New Roman"/>
          <w:szCs w:val="24"/>
        </w:rPr>
        <w:t>, 2025)</w:t>
      </w:r>
    </w:p>
    <w:p w14:paraId="038D621B" w14:textId="6D18F58C" w:rsidR="00363F13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53B4C303" w:rsidR="0035598A" w:rsidRDefault="00DB4B0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DB4B0B">
        <w:rPr>
          <w:rFonts w:ascii="Calibri" w:hAnsi="Calibri" w:cs="Calibri"/>
          <w:sz w:val="22"/>
        </w:rPr>
        <w:drawing>
          <wp:inline distT="0" distB="0" distL="0" distR="0" wp14:anchorId="58AA2E31" wp14:editId="7DBFCE85">
            <wp:extent cx="5943600" cy="1064260"/>
            <wp:effectExtent l="0" t="0" r="0" b="2540"/>
            <wp:docPr id="72350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05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079" w14:textId="77777777" w:rsidR="00FD5F74" w:rsidRDefault="00FD5F7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F4CBE17" w14:textId="77777777" w:rsidR="00FD5F74" w:rsidRDefault="00FD5F7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584DFBA" w14:textId="0587CE3F" w:rsidR="00FD5F74" w:rsidRDefault="00FD5F74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45FFFB1D" w14:textId="67536771" w:rsidR="00FD5F74" w:rsidRDefault="00FD5F7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References:</w:t>
      </w:r>
    </w:p>
    <w:p w14:paraId="72D7A2B4" w14:textId="77777777" w:rsidR="00FD5F74" w:rsidRDefault="00FD5F7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071B7B3" w14:textId="77777777" w:rsidR="003708AB" w:rsidRPr="003708AB" w:rsidRDefault="003708AB" w:rsidP="003708A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708AB">
        <w:rPr>
          <w:rFonts w:ascii="Calibri" w:hAnsi="Calibri" w:cs="Calibri"/>
          <w:i/>
          <w:iCs/>
          <w:sz w:val="22"/>
        </w:rPr>
        <w:t>Java Security Standard Algorithm Names</w:t>
      </w:r>
      <w:r w:rsidRPr="003708AB">
        <w:rPr>
          <w:rFonts w:ascii="Calibri" w:hAnsi="Calibri" w:cs="Calibri"/>
          <w:sz w:val="22"/>
        </w:rPr>
        <w:t>. (2025, January 10). https://docs.oracle.com/en/java/javase/11/docs/specs/security/standard-names.html?form=MG0AV3</w:t>
      </w:r>
    </w:p>
    <w:p w14:paraId="248154CB" w14:textId="77777777" w:rsidR="00FD5F74" w:rsidRPr="008F1ED6" w:rsidRDefault="00FD5F7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FD5F74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88E85" w14:textId="77777777" w:rsidR="00722512" w:rsidRDefault="00722512" w:rsidP="0035598A">
      <w:pPr>
        <w:spacing w:after="0" w:line="240" w:lineRule="auto"/>
      </w:pPr>
      <w:r>
        <w:separator/>
      </w:r>
    </w:p>
  </w:endnote>
  <w:endnote w:type="continuationSeparator" w:id="0">
    <w:p w14:paraId="5008B5E3" w14:textId="77777777" w:rsidR="00722512" w:rsidRDefault="00722512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B24CB" w14:textId="77777777" w:rsidR="00722512" w:rsidRDefault="00722512" w:rsidP="0035598A">
      <w:pPr>
        <w:spacing w:after="0" w:line="240" w:lineRule="auto"/>
      </w:pPr>
      <w:r>
        <w:separator/>
      </w:r>
    </w:p>
  </w:footnote>
  <w:footnote w:type="continuationSeparator" w:id="0">
    <w:p w14:paraId="6C41367C" w14:textId="77777777" w:rsidR="00722512" w:rsidRDefault="00722512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165D"/>
    <w:multiLevelType w:val="multilevel"/>
    <w:tmpl w:val="26E8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1"/>
  </w:num>
  <w:num w:numId="2" w16cid:durableId="1310013750">
    <w:abstractNumId w:val="2"/>
  </w:num>
  <w:num w:numId="3" w16cid:durableId="32671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4366B"/>
    <w:rsid w:val="00084F21"/>
    <w:rsid w:val="000C72EB"/>
    <w:rsid w:val="000D5623"/>
    <w:rsid w:val="000F6C6A"/>
    <w:rsid w:val="00111F59"/>
    <w:rsid w:val="001154E4"/>
    <w:rsid w:val="001A71F6"/>
    <w:rsid w:val="001C6ACB"/>
    <w:rsid w:val="001E03F0"/>
    <w:rsid w:val="00236DA4"/>
    <w:rsid w:val="00264D05"/>
    <w:rsid w:val="002833FF"/>
    <w:rsid w:val="002C31D0"/>
    <w:rsid w:val="00331047"/>
    <w:rsid w:val="00343E73"/>
    <w:rsid w:val="0035598A"/>
    <w:rsid w:val="00363F13"/>
    <w:rsid w:val="003708AB"/>
    <w:rsid w:val="003B0D86"/>
    <w:rsid w:val="0040588B"/>
    <w:rsid w:val="004A08BC"/>
    <w:rsid w:val="004B49A4"/>
    <w:rsid w:val="004B5B6D"/>
    <w:rsid w:val="004C2013"/>
    <w:rsid w:val="004C5E0F"/>
    <w:rsid w:val="004F1C48"/>
    <w:rsid w:val="00510C3F"/>
    <w:rsid w:val="00593EC3"/>
    <w:rsid w:val="005C0980"/>
    <w:rsid w:val="006A51DF"/>
    <w:rsid w:val="00713294"/>
    <w:rsid w:val="00722512"/>
    <w:rsid w:val="00785998"/>
    <w:rsid w:val="0085168C"/>
    <w:rsid w:val="0085176E"/>
    <w:rsid w:val="008D5FE7"/>
    <w:rsid w:val="008E4BCA"/>
    <w:rsid w:val="008F1ED6"/>
    <w:rsid w:val="00973CB0"/>
    <w:rsid w:val="009A01C2"/>
    <w:rsid w:val="00A11B04"/>
    <w:rsid w:val="00A43EA4"/>
    <w:rsid w:val="00A97081"/>
    <w:rsid w:val="00B019B2"/>
    <w:rsid w:val="00C024E2"/>
    <w:rsid w:val="00D539BB"/>
    <w:rsid w:val="00DB4B0B"/>
    <w:rsid w:val="00DD2E3B"/>
    <w:rsid w:val="00E41086"/>
    <w:rsid w:val="00E61DA4"/>
    <w:rsid w:val="00E91FB2"/>
    <w:rsid w:val="00F165ED"/>
    <w:rsid w:val="00F6521E"/>
    <w:rsid w:val="00F92417"/>
    <w:rsid w:val="00F93B31"/>
    <w:rsid w:val="00FA0993"/>
    <w:rsid w:val="00FB0802"/>
    <w:rsid w:val="00FD3757"/>
    <w:rsid w:val="00FD5F74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F1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21</TotalTime>
  <Pages>2</Pages>
  <Words>214</Words>
  <Characters>1342</Characters>
  <Application>Microsoft Office Word</Application>
  <DocSecurity>0</DocSecurity>
  <Lines>38</Lines>
  <Paragraphs>16</Paragraphs>
  <ScaleCrop>false</ScaleCrop>
  <Company>SNHU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Jennifer Swinton</cp:lastModifiedBy>
  <cp:revision>16</cp:revision>
  <dcterms:created xsi:type="dcterms:W3CDTF">2025-02-09T18:17:00Z</dcterms:created>
  <dcterms:modified xsi:type="dcterms:W3CDTF">2025-02-09T18:37:00Z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